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9E" w:rsidRDefault="0059599E">
      <w:pPr>
        <w:pStyle w:val="Ttulo"/>
      </w:pPr>
      <w:r>
        <w:t>GEF</w:t>
      </w:r>
    </w:p>
    <w:p w:rsidR="00685AA7" w:rsidRPr="00555781" w:rsidRDefault="00CB49E5">
      <w:pPr>
        <w:pStyle w:val="Ttulo"/>
      </w:pPr>
      <w:r w:rsidRPr="00555781">
        <w:t>Gloss</w:t>
      </w:r>
      <w:r w:rsidR="00122247" w:rsidRPr="00555781">
        <w:t>á</w:t>
      </w:r>
      <w:r w:rsidRPr="00555781">
        <w:t>r</w:t>
      </w:r>
      <w:r w:rsidR="00122247" w:rsidRPr="00555781">
        <w:t>io</w:t>
      </w:r>
    </w:p>
    <w:p w:rsidR="00685AA7" w:rsidRPr="00B453DF" w:rsidRDefault="00685AA7">
      <w:pPr>
        <w:pStyle w:val="Corpodetexto3"/>
        <w:rPr>
          <w:lang w:val="en-US"/>
        </w:rPr>
      </w:pPr>
      <w:r w:rsidRPr="00B453DF">
        <w:rPr>
          <w:lang w:val="en-US"/>
        </w:rPr>
        <w:t xml:space="preserve">Usage note: There is procedural guidance within this template that appears in a style named </w:t>
      </w:r>
      <w:proofErr w:type="spellStart"/>
      <w:r w:rsidRPr="00B453DF">
        <w:rPr>
          <w:lang w:val="en-US"/>
        </w:rPr>
        <w:t>InfoBlue</w:t>
      </w:r>
      <w:proofErr w:type="spellEnd"/>
      <w:r w:rsidRPr="00B453DF">
        <w:rPr>
          <w:lang w:val="en-US"/>
        </w:rPr>
        <w:t>. This style has a hidden font attribute allowing you to toggle whether it is visible or hidden in this template. Use the Word menu Tools</w:t>
      </w:r>
      <w:r w:rsidRPr="00B453DF">
        <w:rPr>
          <w:lang w:val="en-US"/>
        </w:rPr>
        <w:sym w:font="Wingdings" w:char="F0E0"/>
      </w:r>
      <w:r w:rsidRPr="00B453DF">
        <w:rPr>
          <w:lang w:val="en-US"/>
        </w:rPr>
        <w:t>Options</w:t>
      </w:r>
      <w:r w:rsidRPr="00B453DF">
        <w:rPr>
          <w:lang w:val="en-US"/>
        </w:rPr>
        <w:sym w:font="Wingdings" w:char="F0E0"/>
      </w:r>
      <w:r w:rsidRPr="00B453DF">
        <w:rPr>
          <w:lang w:val="en-US"/>
        </w:rPr>
        <w:t>View</w:t>
      </w:r>
      <w:r w:rsidRPr="00B453DF">
        <w:rPr>
          <w:lang w:val="en-US"/>
        </w:rPr>
        <w:sym w:font="Wingdings" w:char="F0E0"/>
      </w:r>
      <w:r w:rsidRPr="00B453DF">
        <w:rPr>
          <w:lang w:val="en-US"/>
        </w:rPr>
        <w:t>Hidden Text checkbox to toggle this setting. A similar option exists for printing Tools</w:t>
      </w:r>
      <w:r w:rsidRPr="00B453DF">
        <w:rPr>
          <w:lang w:val="en-US"/>
        </w:rPr>
        <w:sym w:font="Wingdings" w:char="F0E0"/>
      </w:r>
      <w:r w:rsidRPr="00B453DF">
        <w:rPr>
          <w:lang w:val="en-US"/>
        </w:rPr>
        <w:t>Options</w:t>
      </w:r>
      <w:r w:rsidRPr="00B453DF">
        <w:rPr>
          <w:lang w:val="en-US"/>
        </w:rPr>
        <w:sym w:font="Wingdings" w:char="F0E0"/>
      </w:r>
      <w:r w:rsidRPr="00B453DF">
        <w:rPr>
          <w:lang w:val="en-US"/>
        </w:rPr>
        <w:t>Print.</w:t>
      </w:r>
    </w:p>
    <w:p w:rsidR="00685AA7" w:rsidRPr="00555781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555781">
        <w:t>Introdu</w:t>
      </w:r>
      <w:r w:rsidR="00122247" w:rsidRPr="00555781">
        <w:t>ção</w:t>
      </w:r>
      <w:bookmarkEnd w:id="0"/>
      <w:bookmarkEnd w:id="1"/>
      <w:bookmarkEnd w:id="2"/>
      <w:bookmarkEnd w:id="3"/>
    </w:p>
    <w:p w:rsidR="0059599E" w:rsidRPr="0059599E" w:rsidRDefault="0059599E" w:rsidP="0059599E">
      <w:pPr>
        <w:spacing w:line="360" w:lineRule="auto"/>
        <w:ind w:left="720"/>
        <w:jc w:val="both"/>
      </w:pPr>
      <w:r w:rsidRPr="0059599E">
        <w:t xml:space="preserve">Este projeto é um exemplo da disciplina de Engenharia de Software II, da Faculdade </w:t>
      </w:r>
      <w:proofErr w:type="gramStart"/>
      <w:r w:rsidRPr="0059599E">
        <w:t>Senac</w:t>
      </w:r>
      <w:proofErr w:type="gramEnd"/>
      <w:r w:rsidRPr="0059599E">
        <w:t xml:space="preserve"> Porto Alegre, no segundo semestre de 2015, os envolvidos  no projeto são fictícios. O projeto será para um jornal desportivo que necessita de sistema online de informação que lhe permita armazenar e disponibilizar informações de um campeonato nacional de futebol.</w:t>
      </w:r>
    </w:p>
    <w:bookmarkEnd w:id="4"/>
    <w:bookmarkEnd w:id="5"/>
    <w:p w:rsidR="00685AA7" w:rsidRPr="00555781" w:rsidRDefault="00CB49E5">
      <w:pPr>
        <w:pStyle w:val="Ttulo1"/>
      </w:pPr>
      <w:r w:rsidRPr="00555781">
        <w:t>Term</w:t>
      </w:r>
      <w:r w:rsidR="00122247" w:rsidRPr="00555781">
        <w:t>o</w:t>
      </w:r>
      <w:r w:rsidRPr="00555781">
        <w:t>s</w:t>
      </w:r>
    </w:p>
    <w:p w:rsidR="001F5504" w:rsidRPr="00555781" w:rsidRDefault="001F5504" w:rsidP="001F5504"/>
    <w:p w:rsidR="008674DE" w:rsidRPr="00555781" w:rsidRDefault="008674DE" w:rsidP="0059599E">
      <w:pPr>
        <w:ind w:left="720"/>
      </w:pPr>
      <w:bookmarkStart w:id="6" w:name="_GoBack"/>
      <w:bookmarkEnd w:id="6"/>
    </w:p>
    <w:p w:rsidR="008674DE" w:rsidRPr="00555781" w:rsidRDefault="008674DE" w:rsidP="001F5504"/>
    <w:p w:rsidR="00E560F9" w:rsidRPr="00555781" w:rsidRDefault="00E560F9" w:rsidP="00E560F9"/>
    <w:sectPr w:rsidR="00E560F9" w:rsidRPr="0055578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795" w:rsidRDefault="00361795">
      <w:pPr>
        <w:spacing w:line="240" w:lineRule="auto"/>
      </w:pPr>
      <w:r>
        <w:separator/>
      </w:r>
    </w:p>
  </w:endnote>
  <w:endnote w:type="continuationSeparator" w:id="0">
    <w:p w:rsidR="00361795" w:rsidRDefault="00361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:rsidRPr="0055578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555781" w:rsidRDefault="00685AA7" w:rsidP="00122247">
          <w:pPr>
            <w:ind w:right="360"/>
          </w:pPr>
          <w:r w:rsidRPr="00555781">
            <w:t>Confiden</w:t>
          </w:r>
          <w:r w:rsidR="00122247" w:rsidRPr="00555781">
            <w:t>c</w:t>
          </w:r>
          <w:r w:rsidRPr="00555781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555781" w:rsidRDefault="00685AA7" w:rsidP="00122247">
          <w:pPr>
            <w:jc w:val="center"/>
          </w:pPr>
          <w:r w:rsidRPr="00555781">
            <w:sym w:font="Symbol" w:char="F0D3"/>
          </w:r>
          <w:r w:rsidR="00361795">
            <w:fldChar w:fldCharType="begin"/>
          </w:r>
          <w:r w:rsidR="00361795">
            <w:instrText xml:space="preserve"> DOCPROPERTY "Company"  \* MERGEFORMAT </w:instrText>
          </w:r>
          <w:r w:rsidR="00361795">
            <w:fldChar w:fldCharType="separate"/>
          </w:r>
          <w:r w:rsidR="00122247" w:rsidRPr="00555781">
            <w:t>Engenharia de Software II</w:t>
          </w:r>
          <w:r w:rsidR="00361795">
            <w:fldChar w:fldCharType="end"/>
          </w:r>
          <w:r w:rsidRPr="00555781">
            <w:t xml:space="preserve">, </w:t>
          </w:r>
          <w:r w:rsidRPr="00555781">
            <w:fldChar w:fldCharType="begin"/>
          </w:r>
          <w:r w:rsidRPr="00555781">
            <w:instrText xml:space="preserve"> DATE \@ "yyyy" </w:instrText>
          </w:r>
          <w:r w:rsidRPr="00555781">
            <w:fldChar w:fldCharType="separate"/>
          </w:r>
          <w:r w:rsidR="0059599E">
            <w:rPr>
              <w:noProof/>
            </w:rPr>
            <w:t>2015</w:t>
          </w:r>
          <w:r w:rsidRPr="0055578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555781" w:rsidRDefault="00685AA7" w:rsidP="00122247">
          <w:pPr>
            <w:jc w:val="right"/>
          </w:pPr>
          <w:r w:rsidRPr="00555781">
            <w:t>P</w:t>
          </w:r>
          <w:r w:rsidR="00122247" w:rsidRPr="00555781">
            <w:t>ágina</w:t>
          </w:r>
          <w:r w:rsidRPr="00555781">
            <w:t xml:space="preserve"> </w:t>
          </w:r>
          <w:r w:rsidRPr="00555781">
            <w:rPr>
              <w:rStyle w:val="Nmerodepgina"/>
            </w:rPr>
            <w:fldChar w:fldCharType="begin"/>
          </w:r>
          <w:r w:rsidRPr="00555781">
            <w:rPr>
              <w:rStyle w:val="Nmerodepgina"/>
            </w:rPr>
            <w:instrText xml:space="preserve"> PAGE </w:instrText>
          </w:r>
          <w:r w:rsidRPr="00555781">
            <w:rPr>
              <w:rStyle w:val="Nmerodepgina"/>
            </w:rPr>
            <w:fldChar w:fldCharType="separate"/>
          </w:r>
          <w:r w:rsidR="0059599E">
            <w:rPr>
              <w:rStyle w:val="Nmerodepgina"/>
              <w:noProof/>
            </w:rPr>
            <w:t>1</w:t>
          </w:r>
          <w:r w:rsidRPr="00555781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795" w:rsidRDefault="00361795">
      <w:pPr>
        <w:spacing w:line="240" w:lineRule="auto"/>
      </w:pPr>
      <w:r>
        <w:separator/>
      </w:r>
    </w:p>
  </w:footnote>
  <w:footnote w:type="continuationSeparator" w:id="0">
    <w:p w:rsidR="00361795" w:rsidRDefault="003617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555781">
      <w:tc>
        <w:tcPr>
          <w:tcW w:w="6379" w:type="dxa"/>
        </w:tcPr>
        <w:p w:rsidR="00685AA7" w:rsidRPr="00555781" w:rsidRDefault="0059599E" w:rsidP="0059599E">
          <w:r>
            <w:rPr>
              <w:b/>
            </w:rPr>
            <w:t>GEF</w:t>
          </w:r>
        </w:p>
      </w:tc>
      <w:tc>
        <w:tcPr>
          <w:tcW w:w="3179" w:type="dxa"/>
        </w:tcPr>
        <w:p w:rsidR="00685AA7" w:rsidRPr="00555781" w:rsidRDefault="00685AA7">
          <w:pPr>
            <w:tabs>
              <w:tab w:val="left" w:pos="1135"/>
            </w:tabs>
            <w:spacing w:before="40"/>
            <w:ind w:right="68"/>
          </w:pPr>
          <w:r w:rsidRPr="00555781">
            <w:t xml:space="preserve"> </w:t>
          </w:r>
        </w:p>
      </w:tc>
    </w:tr>
    <w:tr w:rsidR="00685AA7" w:rsidRPr="00555781">
      <w:tc>
        <w:tcPr>
          <w:tcW w:w="6379" w:type="dxa"/>
        </w:tcPr>
        <w:p w:rsidR="00685AA7" w:rsidRPr="00555781" w:rsidRDefault="00CB49E5" w:rsidP="00122247">
          <w:r w:rsidRPr="00555781">
            <w:t>Gloss</w:t>
          </w:r>
          <w:r w:rsidR="00122247" w:rsidRPr="00555781">
            <w:t>á</w:t>
          </w:r>
          <w:r w:rsidRPr="00555781">
            <w:t>r</w:t>
          </w:r>
          <w:r w:rsidR="00122247" w:rsidRPr="00555781">
            <w:t>io</w:t>
          </w:r>
        </w:p>
      </w:tc>
      <w:tc>
        <w:tcPr>
          <w:tcW w:w="3179" w:type="dxa"/>
        </w:tcPr>
        <w:p w:rsidR="00685AA7" w:rsidRPr="00555781" w:rsidRDefault="00685AA7" w:rsidP="0059599E">
          <w:r w:rsidRPr="00555781">
            <w:t xml:space="preserve">  Dat</w:t>
          </w:r>
          <w:r w:rsidR="00122247" w:rsidRPr="00555781">
            <w:t>a</w:t>
          </w:r>
          <w:r w:rsidRPr="00555781">
            <w:t>:</w:t>
          </w:r>
          <w:proofErr w:type="gramStart"/>
          <w:r w:rsidRPr="00555781">
            <w:t xml:space="preserve">  </w:t>
          </w:r>
          <w:proofErr w:type="gramEnd"/>
          <w:r w:rsidR="0059599E">
            <w:t>25/OUT</w:t>
          </w:r>
          <w:r w:rsidR="00371A17">
            <w:t>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01"/>
    <w:rsid w:val="00016AF0"/>
    <w:rsid w:val="00122247"/>
    <w:rsid w:val="001708EE"/>
    <w:rsid w:val="0019590E"/>
    <w:rsid w:val="001F5504"/>
    <w:rsid w:val="00277320"/>
    <w:rsid w:val="002B4085"/>
    <w:rsid w:val="00361795"/>
    <w:rsid w:val="00371A17"/>
    <w:rsid w:val="00375A4A"/>
    <w:rsid w:val="0052614A"/>
    <w:rsid w:val="00555781"/>
    <w:rsid w:val="00564653"/>
    <w:rsid w:val="0059599E"/>
    <w:rsid w:val="00685AA7"/>
    <w:rsid w:val="00816C1B"/>
    <w:rsid w:val="008674DE"/>
    <w:rsid w:val="00916C01"/>
    <w:rsid w:val="00AE4979"/>
    <w:rsid w:val="00B453DF"/>
    <w:rsid w:val="00BF5DC2"/>
    <w:rsid w:val="00CB49E5"/>
    <w:rsid w:val="00DA7127"/>
    <w:rsid w:val="00E5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781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781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9CC720D-76BF-4580-AF55-83A191BE8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0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Felipe</cp:lastModifiedBy>
  <cp:revision>2</cp:revision>
  <cp:lastPrinted>2001-03-15T17:26:00Z</cp:lastPrinted>
  <dcterms:created xsi:type="dcterms:W3CDTF">2015-10-25T22:36:00Z</dcterms:created>
  <dcterms:modified xsi:type="dcterms:W3CDTF">2015-10-25T22:36:00Z</dcterms:modified>
</cp:coreProperties>
</file>